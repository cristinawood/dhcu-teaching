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DAC1A" w14:textId="77777777" w:rsidR="0076638E" w:rsidRDefault="00F14039">
      <w:pPr>
        <w:pStyle w:val="Date"/>
      </w:pPr>
      <w:r>
        <w:t>December 8, 2017</w:t>
      </w:r>
    </w:p>
    <w:p w14:paraId="7B505B6D" w14:textId="77777777" w:rsidR="0076638E" w:rsidRDefault="00F14039">
      <w:pPr>
        <w:pStyle w:val="Title"/>
      </w:pPr>
      <w:r>
        <w:t>Mapping The “Construction U” Exhibit</w:t>
      </w:r>
    </w:p>
    <w:p w14:paraId="54D059B6" w14:textId="77777777" w:rsidR="0076638E" w:rsidRDefault="00F14039">
      <w:pPr>
        <w:pStyle w:val="Heading1"/>
      </w:pPr>
      <w:r>
        <w:t xml:space="preserve">finding our Historical map </w:t>
      </w:r>
    </w:p>
    <w:p w14:paraId="580E715C" w14:textId="77777777" w:rsidR="0076638E" w:rsidRDefault="00F14039" w:rsidP="00F14039">
      <w:r>
        <w:t xml:space="preserve">Start by finding the following page on Carleton’s </w:t>
      </w:r>
      <w:r>
        <w:rPr>
          <w:i/>
        </w:rPr>
        <w:t xml:space="preserve">Archives &amp; Research Collection </w:t>
      </w:r>
      <w:r>
        <w:t xml:space="preserve">website: </w:t>
      </w:r>
      <w:r>
        <w:br/>
      </w:r>
      <w:hyperlink r:id="rId7" w:history="1">
        <w:r w:rsidRPr="007158BA">
          <w:rPr>
            <w:rStyle w:val="Hyperlink"/>
          </w:rPr>
          <w:t>https://arc.library.carleton.ca/exhibits/construction-u</w:t>
        </w:r>
      </w:hyperlink>
    </w:p>
    <w:p w14:paraId="3D1FB2E2" w14:textId="77777777" w:rsidR="0076638E" w:rsidRDefault="00F14039" w:rsidP="00F14039">
      <w:r>
        <w:t>Poke around there, and find the image titled “Master Plan for Carleton College” under the heading “Discipline of Nature.” Save that image file to your computer, we’ll need it soon.</w:t>
      </w:r>
    </w:p>
    <w:p w14:paraId="041E677D" w14:textId="77777777" w:rsidR="0076638E" w:rsidRDefault="00553BB2">
      <w:pPr>
        <w:pStyle w:val="Heading1"/>
      </w:pPr>
      <w:r>
        <w:t>georectifying</w:t>
      </w:r>
    </w:p>
    <w:p w14:paraId="1D74E2A8" w14:textId="77777777" w:rsidR="0058002E" w:rsidRDefault="00553BB2" w:rsidP="00553BB2">
      <w:r>
        <w:t xml:space="preserve">We’re going to </w:t>
      </w:r>
      <w:proofErr w:type="spellStart"/>
      <w:r>
        <w:t>georectify</w:t>
      </w:r>
      <w:proofErr w:type="spellEnd"/>
      <w:r>
        <w:t xml:space="preserve"> the image we just saved, manipulating it to match a geographic projection, like the one on Google Maps. </w:t>
      </w:r>
      <w:proofErr w:type="gramStart"/>
      <w:r w:rsidR="00D779B4">
        <w:t>Open up</w:t>
      </w:r>
      <w:proofErr w:type="gramEnd"/>
      <w:r w:rsidR="00D779B4">
        <w:t xml:space="preserve"> </w:t>
      </w:r>
      <w:hyperlink r:id="rId8" w:history="1">
        <w:r w:rsidR="00D779B4" w:rsidRPr="007158BA">
          <w:rPr>
            <w:rStyle w:val="Hyperlink"/>
          </w:rPr>
          <w:t>http://mapwarper.net</w:t>
        </w:r>
      </w:hyperlink>
      <w:r w:rsidR="00D779B4">
        <w:t xml:space="preserve"> and login with your </w:t>
      </w:r>
      <w:proofErr w:type="spellStart"/>
      <w:r w:rsidR="00D779B4">
        <w:t>Github</w:t>
      </w:r>
      <w:proofErr w:type="spellEnd"/>
      <w:r w:rsidR="00D779B4">
        <w:t xml:space="preserve"> information. </w:t>
      </w:r>
    </w:p>
    <w:p w14:paraId="2827FC02" w14:textId="77777777" w:rsidR="004B6C9B" w:rsidRDefault="0058002E" w:rsidP="004B6C9B">
      <w:r>
        <w:t xml:space="preserve">Next, </w:t>
      </w:r>
      <w:r w:rsidR="004B6C9B">
        <w:t>click the “Upload Map” tab, and fill in a title, and the optional source credit “</w:t>
      </w:r>
      <w:r w:rsidR="004B6C9B" w:rsidRPr="004B6C9B">
        <w:t>Carleton University Library Historical Photographs</w:t>
      </w:r>
      <w:r w:rsidR="004B6C9B">
        <w:t>,” and upload the image.</w:t>
      </w:r>
    </w:p>
    <w:p w14:paraId="20FB9C50" w14:textId="77777777" w:rsidR="004B6C9B" w:rsidRDefault="004B6C9B" w:rsidP="004B6C9B">
      <w:r>
        <w:t xml:space="preserve">You should now see the historical map on the left, and an </w:t>
      </w:r>
      <w:proofErr w:type="spellStart"/>
      <w:r>
        <w:t>OpenStreetMap</w:t>
      </w:r>
      <w:proofErr w:type="spellEnd"/>
      <w:r>
        <w:t xml:space="preserve"> on the right. Find Ottawa and Carleton on the </w:t>
      </w:r>
      <w:proofErr w:type="spellStart"/>
      <w:r>
        <w:t>OpenStreetMap</w:t>
      </w:r>
      <w:proofErr w:type="spellEnd"/>
      <w:r>
        <w:t xml:space="preserve">.  </w:t>
      </w:r>
    </w:p>
    <w:p w14:paraId="6FA87CC1" w14:textId="77777777" w:rsidR="004B6C9B" w:rsidRDefault="004B6C9B" w:rsidP="004B6C9B">
      <w:r>
        <w:t xml:space="preserve">Now you’ll have to match three points of reference called control points on both maps. Drop the pins in place and click “Add Control Points” until you have 3 control points on the map. </w:t>
      </w:r>
    </w:p>
    <w:p w14:paraId="2DC6F432" w14:textId="77777777" w:rsidR="004B6C9B" w:rsidRDefault="004B6C9B" w:rsidP="004B6C9B">
      <w:r>
        <w:t xml:space="preserve">Click “Warp Image.” Congratulations, you’ve </w:t>
      </w:r>
      <w:proofErr w:type="spellStart"/>
      <w:r>
        <w:t>georectified</w:t>
      </w:r>
      <w:proofErr w:type="spellEnd"/>
      <w:r>
        <w:t xml:space="preserve"> a map! </w:t>
      </w:r>
    </w:p>
    <w:p w14:paraId="4492F436" w14:textId="77777777" w:rsidR="00E45CF1" w:rsidRDefault="00E45CF1" w:rsidP="00E45CF1">
      <w:pPr>
        <w:pStyle w:val="Heading1"/>
      </w:pPr>
      <w:r>
        <w:t>using the map in Palladio</w:t>
      </w:r>
    </w:p>
    <w:p w14:paraId="54AF917C" w14:textId="77777777" w:rsidR="00E45CF1" w:rsidRDefault="00E45CF1" w:rsidP="00E45CF1">
      <w:r>
        <w:t xml:space="preserve">Make sure to click the “Export” tab to get a copy of your </w:t>
      </w:r>
      <w:proofErr w:type="spellStart"/>
      <w:r>
        <w:t>georectified</w:t>
      </w:r>
      <w:proofErr w:type="spellEnd"/>
      <w:r>
        <w:t xml:space="preserve"> image for the next step. Copy and save the “Tiles based” link to your map. It should look like </w:t>
      </w:r>
      <w:r w:rsidRPr="00E45CF1">
        <w:t>http://mapwarper.net/maps/tile/26400/{z}/{x}/{y}.</w:t>
      </w:r>
      <w:proofErr w:type="spellStart"/>
      <w:r w:rsidRPr="00E45CF1">
        <w:t>png</w:t>
      </w:r>
      <w:proofErr w:type="spellEnd"/>
    </w:p>
    <w:p w14:paraId="6E6D2207" w14:textId="77777777" w:rsidR="00146215" w:rsidRDefault="00E45CF1" w:rsidP="00146215">
      <w:proofErr w:type="gramStart"/>
      <w:r>
        <w:t>Open up</w:t>
      </w:r>
      <w:proofErr w:type="gramEnd"/>
      <w:r>
        <w:t xml:space="preserve"> </w:t>
      </w:r>
      <w:r w:rsidRPr="00E45CF1">
        <w:rPr>
          <w:b/>
        </w:rPr>
        <w:t>Palladio</w:t>
      </w:r>
      <w:r>
        <w:t xml:space="preserve"> </w:t>
      </w:r>
      <w:hyperlink r:id="rId9" w:history="1">
        <w:r w:rsidRPr="007158BA">
          <w:rPr>
            <w:rStyle w:val="Hyperlink"/>
          </w:rPr>
          <w:t>http://h</w:t>
        </w:r>
        <w:r w:rsidRPr="007158BA">
          <w:rPr>
            <w:rStyle w:val="Hyperlink"/>
          </w:rPr>
          <w:t>d</w:t>
        </w:r>
        <w:r w:rsidRPr="007158BA">
          <w:rPr>
            <w:rStyle w:val="Hyperlink"/>
          </w:rPr>
          <w:t>lab.stanford.edu/palladio-app/#/upload</w:t>
        </w:r>
      </w:hyperlink>
      <w:r>
        <w:t xml:space="preserve"> in a new tab and input the following data: </w:t>
      </w:r>
    </w:p>
    <w:p w14:paraId="6BBF5A88" w14:textId="77777777" w:rsidR="00146215" w:rsidRDefault="00146215" w:rsidP="00146215"/>
    <w:p w14:paraId="2700F424" w14:textId="77777777" w:rsidR="00146215" w:rsidRDefault="00146215" w:rsidP="00146215">
      <w:r>
        <w:lastRenderedPageBreak/>
        <w:t>Place</w:t>
      </w:r>
      <w:r>
        <w:tab/>
        <w:t>Coordinates</w:t>
      </w:r>
    </w:p>
    <w:p w14:paraId="6AA2CFBC" w14:textId="77777777" w:rsidR="00146215" w:rsidRDefault="00146215" w:rsidP="00146215">
      <w:proofErr w:type="spellStart"/>
      <w:r>
        <w:t>MacOdrum</w:t>
      </w:r>
      <w:proofErr w:type="spellEnd"/>
      <w:r>
        <w:t xml:space="preserve"> Library</w:t>
      </w:r>
      <w:r>
        <w:tab/>
      </w:r>
      <w:r>
        <w:tab/>
      </w:r>
      <w:r>
        <w:t>45.3818585, -75.6994731</w:t>
      </w:r>
    </w:p>
    <w:p w14:paraId="03084428" w14:textId="77777777" w:rsidR="00146215" w:rsidRDefault="00146215" w:rsidP="00146215">
      <w:r>
        <w:t>Tory Building</w:t>
      </w:r>
      <w:r>
        <w:tab/>
        <w:t>45.3826096, -75.6981681</w:t>
      </w:r>
    </w:p>
    <w:p w14:paraId="6F2B5260" w14:textId="77777777" w:rsidR="00E45CF1" w:rsidRDefault="00146215" w:rsidP="00146215">
      <w:r>
        <w:t>Paterson Hall</w:t>
      </w:r>
      <w:r>
        <w:tab/>
        <w:t>45.3820294, -75.6987039</w:t>
      </w:r>
    </w:p>
    <w:p w14:paraId="6C040E48" w14:textId="77777777" w:rsidR="00146215" w:rsidRDefault="007E2906" w:rsidP="00146215">
      <w:r>
        <w:t>Click over to the Map tab once you’ve input this data. Hit “New Layer” and then hit “Tiles</w:t>
      </w:r>
      <w:r w:rsidR="0041758D">
        <w:t>,</w:t>
      </w:r>
      <w:r>
        <w:t>”</w:t>
      </w:r>
      <w:r w:rsidR="0041758D">
        <w:t xml:space="preserve"> and paste your URL from earlier into the form. </w:t>
      </w:r>
      <w:r w:rsidR="009D50C7">
        <w:t>Click “Add Layer.”</w:t>
      </w:r>
      <w:r w:rsidR="005D6113">
        <w:t xml:space="preserve"> You should see your map on the land. From here, we could add points, stories, images from the “Construction U” exhibit. </w:t>
      </w:r>
      <w:bookmarkStart w:id="0" w:name="_GoBack"/>
      <w:bookmarkEnd w:id="0"/>
      <w:r w:rsidR="005D6113">
        <w:t xml:space="preserve"> </w:t>
      </w:r>
    </w:p>
    <w:p w14:paraId="72A4D62A" w14:textId="77777777" w:rsidR="00E45CF1" w:rsidRPr="004B6C9B" w:rsidRDefault="00E45CF1" w:rsidP="00E45CF1">
      <w:pPr>
        <w:pStyle w:val="Heading1"/>
        <w:numPr>
          <w:ilvl w:val="0"/>
          <w:numId w:val="0"/>
        </w:numPr>
      </w:pPr>
    </w:p>
    <w:p w14:paraId="38B90CC2" w14:textId="77777777" w:rsidR="0076638E" w:rsidRDefault="00D779B4" w:rsidP="00553BB2">
      <w:r>
        <w:t xml:space="preserve"> </w:t>
      </w:r>
    </w:p>
    <w:sectPr w:rsidR="0076638E">
      <w:footerReference w:type="default" r:id="rId10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256DC" w14:textId="77777777" w:rsidR="001C6671" w:rsidRDefault="001C6671">
      <w:pPr>
        <w:spacing w:after="0" w:line="240" w:lineRule="auto"/>
      </w:pPr>
      <w:r>
        <w:separator/>
      </w:r>
    </w:p>
    <w:p w14:paraId="67CAED11" w14:textId="77777777" w:rsidR="001C6671" w:rsidRDefault="001C6671"/>
  </w:endnote>
  <w:endnote w:type="continuationSeparator" w:id="0">
    <w:p w14:paraId="5F0A609A" w14:textId="77777777" w:rsidR="001C6671" w:rsidRDefault="001C6671">
      <w:pPr>
        <w:spacing w:after="0" w:line="240" w:lineRule="auto"/>
      </w:pPr>
      <w:r>
        <w:continuationSeparator/>
      </w:r>
    </w:p>
    <w:p w14:paraId="2C28D4AE" w14:textId="77777777" w:rsidR="001C6671" w:rsidRDefault="001C66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3E98D" w14:textId="77777777" w:rsidR="0076638E" w:rsidRDefault="001C667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D611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C77D5" w14:textId="77777777" w:rsidR="001C6671" w:rsidRDefault="001C6671">
      <w:pPr>
        <w:spacing w:after="0" w:line="240" w:lineRule="auto"/>
      </w:pPr>
      <w:r>
        <w:separator/>
      </w:r>
    </w:p>
    <w:p w14:paraId="1EEE0F6E" w14:textId="77777777" w:rsidR="001C6671" w:rsidRDefault="001C6671"/>
  </w:footnote>
  <w:footnote w:type="continuationSeparator" w:id="0">
    <w:p w14:paraId="087A08A7" w14:textId="77777777" w:rsidR="001C6671" w:rsidRDefault="001C6671">
      <w:pPr>
        <w:spacing w:after="0" w:line="240" w:lineRule="auto"/>
      </w:pPr>
      <w:r>
        <w:continuationSeparator/>
      </w:r>
    </w:p>
    <w:p w14:paraId="4CAA95DB" w14:textId="77777777" w:rsidR="001C6671" w:rsidRDefault="001C667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39"/>
    <w:rsid w:val="00146215"/>
    <w:rsid w:val="001C6671"/>
    <w:rsid w:val="0041758D"/>
    <w:rsid w:val="004B6C9B"/>
    <w:rsid w:val="00553BB2"/>
    <w:rsid w:val="0058002E"/>
    <w:rsid w:val="005D6113"/>
    <w:rsid w:val="0076638E"/>
    <w:rsid w:val="007E2906"/>
    <w:rsid w:val="009D50C7"/>
    <w:rsid w:val="00D12BB1"/>
    <w:rsid w:val="00D779B4"/>
    <w:rsid w:val="00E45CF1"/>
    <w:rsid w:val="00F1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67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14039"/>
    <w:rPr>
      <w:color w:val="58A8A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215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rc.library.carleton.ca/exhibits/construction-u" TargetMode="External"/><Relationship Id="rId8" Type="http://schemas.openxmlformats.org/officeDocument/2006/relationships/hyperlink" Target="http://mapwarper.net" TargetMode="External"/><Relationship Id="rId9" Type="http://schemas.openxmlformats.org/officeDocument/2006/relationships/hyperlink" Target="http://hdlab.stanford.edu/palladio-app/#/upload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istina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23</TotalTime>
  <Pages>2</Pages>
  <Words>316</Words>
  <Characters>1804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Wood</dc:creator>
  <cp:keywords/>
  <dc:description/>
  <cp:lastModifiedBy>Cristina Wood</cp:lastModifiedBy>
  <cp:revision>1</cp:revision>
  <dcterms:created xsi:type="dcterms:W3CDTF">2017-12-08T17:18:00Z</dcterms:created>
  <dcterms:modified xsi:type="dcterms:W3CDTF">2017-12-08T18:08:00Z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